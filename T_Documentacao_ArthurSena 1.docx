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Theme="minorHAnsi" w:hAnsiTheme="minorHAnsi" w:eastAsiaTheme="minorEastAsia" w:cstheme="minorBidi"/>
          <w:color w:val="4C483D" w:themeColor="text2"/>
          <w:sz w:val="20"/>
          <w:szCs w:val="20"/>
        </w:r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xmlns:wp14="http://schemas.microsoft.com/office/word/2010/wordml" w:rsidR="00792337" w:rsidP="00C9559D" w:rsidRDefault="00792337" w14:paraId="672A6659" wp14:textId="77777777">
              <w:pPr>
                <w:pStyle w:val="cabealho1"/>
              </w:pPr>
              <w:r>
                <w:drawing>
                  <wp:inline xmlns:wp14="http://schemas.microsoft.com/office/word/2010/wordprocessingDrawing" wp14:editId="282D91EF" wp14:anchorId="36D84F64">
                    <wp:extent cx="404948" cy="404948"/>
                    <wp:effectExtent l="0" t="0" r="0" b="0"/>
                    <wp:docPr id="1765009481" name="Imagem 3" title=""/>
                    <wp:cNvGraphicFramePr>
                      <a:graphicFrameLocks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Imagem 3"/>
                            <pic:cNvPicPr/>
                          </pic:nvPicPr>
                          <pic:blipFill>
                            <a:blip r:embed="R3e743efc29c346f0">
                              <a:extLst xmlns:a="http://schemas.openxmlformats.org/drawingml/2006/main">
                                <a:ext xmlns:a="http://schemas.openxmlformats.org/drawingml/2006/main"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0" flipH="0" flipV="0"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xmlns:wp14="http://schemas.microsoft.com/office/word/2010/wordml" w:rsidR="00792337" w:rsidRDefault="00792337" w14:paraId="50B50155" wp14:textId="77777777"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w:rsidR="00997D7D" w:rsidRDefault="00997D7D" w14:paraId="281080D5" wp14:textId="77777777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w:rsidR="00997D7D" w:rsidRDefault="00415171" w14:paraId="16F3EF82" wp14:textId="77777777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25C29B1E">
                  <v:shapetype id="_x0000_t202" coordsize="21600,21600" o:spt="202" path="m,l,21600r21600,l21600,xe" w14:anchorId="46262A6F">
                    <v:stroke joinstyle="miter"/>
                    <v:path gradientshapeok="t" o:connecttype="rect"/>
                  </v:shapetype>
                  <v:shape id="Caixa de Texto 5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alt="Caixa de texto que mostra o título e o subtítulo do documento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 w14:paraId="62855B75" wp14:textId="77777777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415171" w14:paraId="390A919A" wp14:textId="77777777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xmlns:wp14="http://schemas.microsoft.com/office/word/2010/wordml" w:rsidR="00997D7D" w14:paraId="6A001E49" wp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P="00952E23" w:rsidRDefault="00997D7D" w14:paraId="24051CB0" wp14:textId="77777777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 w14:paraId="0A37501D" wp14:textId="77777777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P="00952E23" w:rsidRDefault="00997D7D" w14:paraId="5DAB6C7B" wp14:textId="77777777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 w14:paraId="02EB378F" wp14:textId="77777777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 w14:paraId="207CCF61" wp14:textId="77777777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P="00952E23" w:rsidRDefault="00780DEF" w14:paraId="38400EDC" wp14:textId="77777777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xmlns:wp14="http://schemas.microsoft.com/office/word/2010/wordml" w:rsidR="00997D7D" w:rsidRDefault="00997D7D" w14:paraId="6A05A809" wp14:textId="77777777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78C31114">
                  <v:shape id="Caixa de Texto 10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alt="Caixa de texto que mostra as informações de contato comerciais" o:spid="_x0000_s1027" fillcolor="#7030a0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w14:anchorId="6E29CBE8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5368269E" wp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P="00952E23" w:rsidRDefault="00997D7D" w14:paraId="6B327B7F" wp14:textId="77777777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 w14:paraId="5A39BBE3" wp14:textId="77777777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P="00952E23" w:rsidRDefault="00997D7D" w14:paraId="41C8F396" wp14:textId="77777777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 w14:paraId="72A3D3EC" wp14:textId="77777777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 w14:paraId="05C2A4D3" wp14:textId="77777777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P="00952E23" w:rsidRDefault="00780DEF" w14:paraId="73732551" wp14:textId="77777777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 w14:paraId="0D0B940D" wp14:textId="77777777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xmlns:wp14="http://schemas.microsoft.com/office/word/2010/wordml" w:rsidRPr="00585F9D" w:rsidR="00792337" w:rsidRDefault="00792337" w14:paraId="0E27B00A" wp14:textId="77777777"/>
        <w:p xmlns:wp14="http://schemas.microsoft.com/office/word/2010/wordml" w:rsidR="00792337" w:rsidRDefault="00792337" w14:paraId="60061E4C" wp14:textId="7777777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id w:val="1250242059"/>
        <w:placeholder>
          <w:docPart w:val="DefaultPlaceholder_1081868574"/>
        </w:placeholder>
        <w:rPr>
          <w:rFonts w:ascii="Garamond" w:hAnsi="Garamond" w:eastAsia="" w:cs="" w:asciiTheme="minorAscii" w:hAnsiTheme="minorAscii" w:eastAsiaTheme="minorEastAsia" w:cstheme="minorBidi"/>
          <w:color w:val="4B473D"/>
          <w:sz w:val="20"/>
          <w:szCs w:val="20"/>
        </w:rPr>
      </w:sdtPr>
      <w:sdtContent>
        <w:sdt>
          <w:sdtPr>
            <w:rPr>
              <w:rFonts w:asciiTheme="minorHAnsi" w:hAnsiTheme="minorHAnsi" w:eastAsiaTheme="minorEastAsia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xmlns:wp14="http://schemas.microsoft.com/office/word/2010/wordml" w:rsidR="007C7D98" w:rsidP="007C7D98" w:rsidRDefault="007C7D98" w14:paraId="2D32F493" wp14:textId="77777777">
              <w:pPr>
                <w:pStyle w:val="Cabealhodondice"/>
              </w:pPr>
              <w:r>
                <w:t>Sumário</w:t>
              </w:r>
            </w:p>
            <w:p xmlns:wp14="http://schemas.microsoft.com/office/word/2010/wordml" w:rsidR="0046629B" w:rsidRDefault="00DE3EA9" w14:paraId="72AADE47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history="1" w:anchor="_Toc533767843">
                <w:r w:rsidRPr="00456EB7" w:rsidR="0046629B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024AAE2C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44">
                <w:r w:rsidRPr="00456EB7" w:rsidR="0046629B">
                  <w:rPr>
                    <w:rStyle w:val="Hyperlink"/>
                    <w:noProof/>
                  </w:rPr>
                  <w:t>Objetivos</w:t>
                </w:r>
              </w:hyperlink>
            </w:p>
            <w:p xmlns:wp14="http://schemas.microsoft.com/office/word/2010/wordml" w:rsidR="0046629B" w:rsidRDefault="00780DEF" w14:paraId="431D8309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45">
                <w:r w:rsidRPr="00456EB7" w:rsidR="0046629B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44026FC3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46">
                <w:r w:rsidRPr="00456EB7" w:rsidR="0046629B">
                  <w:rPr>
                    <w:rStyle w:val="Hyperlink"/>
                    <w:noProof/>
                  </w:rPr>
                  <w:t>Resumo do projeto</w:t>
                </w:r>
              </w:hyperlink>
            </w:p>
            <w:p xmlns:wp14="http://schemas.microsoft.com/office/word/2010/wordml" w:rsidR="0046629B" w:rsidRDefault="00780DEF" w14:paraId="7D69E91B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47">
                <w:r w:rsidRPr="00456EB7" w:rsidR="0046629B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4281C63B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48">
                <w:r w:rsidRPr="00456EB7" w:rsidR="0046629B">
                  <w:rPr>
                    <w:rStyle w:val="Hyperlink"/>
                    <w:noProof/>
                  </w:rPr>
                  <w:t>Modelo Lógico</w:t>
                </w:r>
              </w:hyperlink>
            </w:p>
            <w:p xmlns:wp14="http://schemas.microsoft.com/office/word/2010/wordml" w:rsidR="0046629B" w:rsidRDefault="00780DEF" w14:paraId="02BC72B9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49">
                <w:r w:rsidRPr="00456EB7" w:rsidR="0046629B">
                  <w:rPr>
                    <w:rStyle w:val="Hyperlink"/>
                    <w:noProof/>
                  </w:rPr>
                  <w:t>Modelo Físico</w:t>
                </w:r>
              </w:hyperlink>
            </w:p>
            <w:p xmlns:wp14="http://schemas.microsoft.com/office/word/2010/wordml" w:rsidR="0046629B" w:rsidRDefault="00780DEF" w14:paraId="12CA4D90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0">
                <w:r w:rsidRPr="00456EB7" w:rsidR="0046629B">
                  <w:rPr>
                    <w:rStyle w:val="Hyperlink"/>
                    <w:noProof/>
                  </w:rPr>
                  <w:t>Modelo Conceitual</w:t>
                </w:r>
              </w:hyperlink>
            </w:p>
            <w:p xmlns:wp14="http://schemas.microsoft.com/office/word/2010/wordml" w:rsidR="0046629B" w:rsidRDefault="00780DEF" w14:paraId="117A94E5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1">
                <w:r w:rsidRPr="00456EB7" w:rsidR="0046629B">
                  <w:rPr>
                    <w:rStyle w:val="Hyperlink"/>
                    <w:noProof/>
                  </w:rPr>
                  <w:t>Cronograma</w:t>
                </w:r>
              </w:hyperlink>
            </w:p>
            <w:p xmlns:wp14="http://schemas.microsoft.com/office/word/2010/wordml" w:rsidR="0046629B" w:rsidRDefault="00780DEF" w14:paraId="086AAF23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52">
                <w:r w:rsidRPr="00456EB7" w:rsidR="0046629B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79BAE016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3">
                <w:r w:rsidRPr="00456EB7" w:rsidR="0046629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xmlns:wp14="http://schemas.microsoft.com/office/word/2010/wordml" w:rsidR="0046629B" w:rsidRDefault="00780DEF" w14:paraId="157AD371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4">
                <w:r w:rsidRPr="00456EB7" w:rsidR="0046629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xmlns:wp14="http://schemas.microsoft.com/office/word/2010/wordml" w:rsidR="0046629B" w:rsidRDefault="00780DEF" w14:paraId="0A78FF62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55">
                <w:r w:rsidRPr="00456EB7" w:rsidR="0046629B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4A178F20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6">
                <w:r w:rsidRPr="00456EB7" w:rsidR="0046629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xmlns:wp14="http://schemas.microsoft.com/office/word/2010/wordml" w:rsidR="0046629B" w:rsidRDefault="00780DEF" w14:paraId="681FC2DB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57">
                <w:r w:rsidRPr="00456EB7" w:rsidR="0046629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xmlns:wp14="http://schemas.microsoft.com/office/word/2010/wordml" w:rsidR="0046629B" w:rsidRDefault="00780DEF" w14:paraId="0032BE4F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58">
                <w:r w:rsidRPr="00456EB7" w:rsidR="0046629B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02DA282D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59">
                <w:r w:rsidRPr="00456EB7" w:rsidR="0046629B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781D1775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60">
                <w:r w:rsidRPr="00456EB7" w:rsidR="0046629B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192F678D" wp14:textId="777777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history="1" w:anchor="_Toc533767861">
                <w:r w:rsidRPr="00456EB7" w:rsidR="0046629B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xmlns:wp14="http://schemas.microsoft.com/office/word/2010/wordml" w:rsidR="0046629B" w:rsidRDefault="00780DEF" w14:paraId="7D40C647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62">
                <w:r w:rsidRPr="00456EB7" w:rsidR="0046629B">
                  <w:rPr>
                    <w:rStyle w:val="Hyperlink"/>
                    <w:noProof/>
                  </w:rPr>
                  <w:t>Links</w:t>
                </w:r>
              </w:hyperlink>
            </w:p>
            <w:p xmlns:wp14="http://schemas.microsoft.com/office/word/2010/wordml" w:rsidR="0046629B" w:rsidRDefault="00780DEF" w14:paraId="2861F013" wp14:textId="777777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history="1" w:anchor="_Toc533767863">
                <w:r w:rsidRPr="00456EB7" w:rsidR="0046629B">
                  <w:rPr>
                    <w:rStyle w:val="Hyperlink"/>
                    <w:noProof/>
                  </w:rPr>
                  <w:t>Livros</w:t>
                </w:r>
              </w:hyperlink>
            </w:p>
            <w:p xmlns:wp14="http://schemas.microsoft.com/office/word/2010/wordml" w:rsidR="00DA19B6" w:rsidRDefault="00DE3EA9" w14:paraId="44EAFD9C" wp14:textId="77777777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xmlns:wp14="http://schemas.microsoft.com/office/word/2010/wordml" w:rsidR="00DA19B6" w:rsidRDefault="00DA19B6" w14:paraId="4B94D5A5" wp14:textId="77777777">
      <w:pPr>
        <w:sectPr w:rsidR="00DA19B6" w:rsidSect="007C7D98">
          <w:pgSz w:w="11907" w:h="16839" w:orient="portrait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xmlns:wp14="http://schemas.microsoft.com/office/word/2010/wordml" w:rsidR="00DA19B6" w:rsidRDefault="0001427C" w14:paraId="0B9F15EC" wp14:textId="77777777">
      <w:pPr>
        <w:pStyle w:val="cabealho1"/>
      </w:pPr>
      <w:bookmarkStart w:name="_Toc533767843" w:id="0"/>
      <w:r>
        <w:lastRenderedPageBreak/>
        <w:t>Resumo</w:t>
      </w:r>
      <w:bookmarkEnd w:id="0"/>
      <w:r>
        <w:t xml:space="preserve"> </w:t>
      </w:r>
    </w:p>
    <w:p xmlns:wp14="http://schemas.microsoft.com/office/word/2010/wordml" w:rsidR="00DA19B6" w:rsidRDefault="00DA19B6" w14:paraId="3DEEC669" wp14:textId="77777777"/>
    <w:p xmlns:wp14="http://schemas.microsoft.com/office/word/2010/wordml" w:rsidR="00DA19B6" w:rsidRDefault="0001427C" w14:paraId="769E9F1B" wp14:textId="77777777">
      <w:pPr>
        <w:pStyle w:val="cabealho2"/>
      </w:pPr>
      <w:bookmarkStart w:name="_Toc533767844" w:id="1"/>
      <w:r>
        <w:t>Objetivos</w:t>
      </w:r>
      <w:bookmarkEnd w:id="1"/>
    </w:p>
    <w:p xmlns:wp14="http://schemas.microsoft.com/office/word/2010/wordml" w:rsidR="004A0592" w:rsidRDefault="00661ABB" w14:paraId="507B0EA3" wp14:textId="77777777">
      <w:r>
        <w:t>Este documento tem como objetivo demonstrar todas as funcionalidades da plataforma</w:t>
      </w:r>
      <w:r w:rsidR="00415171">
        <w:t xml:space="preserve"> </w:t>
      </w:r>
      <w:proofErr w:type="spellStart"/>
      <w:r w:rsidR="00415171">
        <w:t>OpFlix</w:t>
      </w:r>
      <w:proofErr w:type="spellEnd"/>
      <w:r>
        <w:t xml:space="preserve">, </w:t>
      </w:r>
      <w:r w:rsidR="00415171">
        <w:t>nova companhia no ramo cinematográfico</w:t>
      </w:r>
    </w:p>
    <w:p xmlns:wp14="http://schemas.microsoft.com/office/word/2010/wordml" w:rsidR="00DA19B6" w:rsidRDefault="0001427C" w14:paraId="07AF1179" wp14:textId="77777777">
      <w:pPr>
        <w:pStyle w:val="cabealho1"/>
      </w:pPr>
      <w:bookmarkStart w:name="_Toc533767845" w:id="2"/>
      <w:r>
        <w:t xml:space="preserve">Descrição do </w:t>
      </w:r>
      <w:r w:rsidR="00952E23">
        <w:t>projeto</w:t>
      </w:r>
      <w:bookmarkEnd w:id="2"/>
    </w:p>
    <w:p xmlns:wp14="http://schemas.microsoft.com/office/word/2010/wordml" w:rsidR="00DA19B6" w:rsidRDefault="00267CAA" w14:paraId="0E4B4BCC" wp14:textId="77777777">
      <w:r>
        <w:t xml:space="preserve">O </w:t>
      </w:r>
      <w:proofErr w:type="spellStart"/>
      <w:proofErr w:type="gramStart"/>
      <w:r w:rsidR="00415171">
        <w:t>OpFlix</w:t>
      </w:r>
      <w:proofErr w:type="spellEnd"/>
      <w:r w:rsidR="00415171">
        <w:t xml:space="preserve">  </w:t>
      </w:r>
      <w:r w:rsidR="006D6621">
        <w:t>tem</w:t>
      </w:r>
      <w:proofErr w:type="gramEnd"/>
      <w:r w:rsidR="006D6621">
        <w:t xml:space="preserve"> como objetivo</w:t>
      </w:r>
      <w:r>
        <w:t xml:space="preserve"> a divulgação de</w:t>
      </w:r>
      <w:r w:rsidR="00415171">
        <w:t xml:space="preserve"> todos os lançamentos de maneira integrada e otimizada</w:t>
      </w:r>
    </w:p>
    <w:p xmlns:wp14="http://schemas.microsoft.com/office/word/2010/wordml" w:rsidR="00DA19B6" w:rsidRDefault="0001427C" w14:paraId="7BCB76BA" wp14:textId="77777777">
      <w:pPr>
        <w:pStyle w:val="cabealho2"/>
      </w:pPr>
      <w:bookmarkStart w:name="_Toc533767846" w:id="3"/>
      <w:r>
        <w:t xml:space="preserve">Resumo </w:t>
      </w:r>
      <w:r w:rsidR="00952E23">
        <w:t>do projeto</w:t>
      </w:r>
      <w:bookmarkEnd w:id="3"/>
    </w:p>
    <w:p xmlns:wp14="http://schemas.microsoft.com/office/word/2010/wordml" w:rsidR="008A7F37" w:rsidRDefault="006D6621" w14:paraId="714EE2D3" wp14:textId="77777777">
      <w:r>
        <w:t xml:space="preserve">O </w:t>
      </w:r>
      <w:proofErr w:type="spellStart"/>
      <w:r w:rsidR="00415171">
        <w:t>OpFlix</w:t>
      </w:r>
      <w:proofErr w:type="spellEnd"/>
      <w:r w:rsidR="00415171">
        <w:t xml:space="preserve">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xmlns:wp14="http://schemas.microsoft.com/office/word/2010/wordml" w:rsidR="008A7F37" w:rsidRDefault="008A7F37" w14:paraId="3656B9AB" wp14:textId="77777777">
      <w:r>
        <w:br w:type="page"/>
      </w:r>
    </w:p>
    <w:p xmlns:wp14="http://schemas.microsoft.com/office/word/2010/wordml" w:rsidR="00DA19B6" w:rsidRDefault="00C92BD1" w14:paraId="7061067C" wp14:textId="77777777">
      <w:pPr>
        <w:pStyle w:val="cabealho1"/>
      </w:pPr>
      <w:bookmarkStart w:name="_Toc533767847" w:id="4"/>
      <w:r>
        <w:lastRenderedPageBreak/>
        <w:t>Modelagem de Software</w:t>
      </w:r>
      <w:bookmarkEnd w:id="4"/>
    </w:p>
    <w:p xmlns:wp14="http://schemas.microsoft.com/office/word/2010/wordml" w:rsidR="00DA19B6" w:rsidRDefault="00216516" w14:paraId="4D39D1E4" wp14:textId="77777777">
      <w:r>
        <w:t>Esta sessão tende a demonstrar o que será desenvolvido no banco de dados e quais são as suas representações.</w:t>
      </w:r>
    </w:p>
    <w:p xmlns:wp14="http://schemas.microsoft.com/office/word/2010/wordml" w:rsidR="00C26497" w:rsidRDefault="00C26497" w14:paraId="45FB0818" wp14:textId="77777777"/>
    <w:p xmlns:wp14="http://schemas.microsoft.com/office/word/2010/wordml" w:rsidR="00DA19B6" w:rsidRDefault="00C92BD1" w14:paraId="245FD30E" wp14:textId="77777777">
      <w:pPr>
        <w:pStyle w:val="cabealho2"/>
      </w:pPr>
      <w:bookmarkStart w:name="_Toc533767848" w:id="5"/>
      <w:r>
        <w:t>Modelo Lógico</w:t>
      </w:r>
      <w:bookmarkEnd w:id="5"/>
    </w:p>
    <w:p xmlns:wp14="http://schemas.microsoft.com/office/word/2010/wordml" w:rsidR="00DA19B6" w:rsidRDefault="00C9559D" w14:paraId="6D3CBE68" wp14:textId="77777777">
      <w:pPr>
        <w:rPr>
          <w:noProof/>
        </w:rPr>
      </w:pPr>
      <w:r>
        <w:t>O modelo lógico é o modelo que mais se aproxima do que será desenvolvido no banco de dados</w:t>
      </w:r>
    </w:p>
    <w:p xmlns:wp14="http://schemas.microsoft.com/office/word/2010/wordml" w:rsidR="0021305B" w:rsidRDefault="0021305B" w14:paraId="049F31CB" wp14:textId="77777777">
      <w:r>
        <w:drawing>
          <wp:inline xmlns:wp14="http://schemas.microsoft.com/office/word/2010/wordprocessingDrawing" wp14:editId="5631CB53" wp14:anchorId="616031DA">
            <wp:extent cx="5732145" cy="3051539"/>
            <wp:effectExtent l="0" t="0" r="1905" b="0"/>
            <wp:docPr id="2045516287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1d05b990426c4b5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2145" cy="30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305B" w:rsidP="008A7F37" w:rsidRDefault="0021305B" w14:paraId="53128261" wp14:textId="77777777">
      <w:pPr>
        <w:pStyle w:val="cabealho2"/>
      </w:pPr>
      <w:bookmarkStart w:name="_Toc533767849" w:id="6"/>
    </w:p>
    <w:p xmlns:wp14="http://schemas.microsoft.com/office/word/2010/wordml" w:rsidR="00DA19B6" w:rsidP="008A7F37" w:rsidRDefault="00C92BD1" w14:paraId="6223124B" wp14:textId="77777777">
      <w:pPr>
        <w:pStyle w:val="cabealho2"/>
      </w:pPr>
      <w:r>
        <w:t>Modelo Físico</w:t>
      </w:r>
      <w:bookmarkEnd w:id="6"/>
    </w:p>
    <w:p xmlns:wp14="http://schemas.microsoft.com/office/word/2010/wordml" w:rsidR="008A7F37" w:rsidP="008A7F37" w:rsidRDefault="00C9559D" w14:paraId="4BC30D32" wp14:textId="77777777">
      <w:r>
        <w:t>O modelo físico é o modelo onde são adicionados valores para validação da modelagem</w:t>
      </w:r>
    </w:p>
    <w:p xmlns:wp14="http://schemas.microsoft.com/office/word/2010/wordml" w:rsidR="00C9559D" w:rsidP="008A7F37" w:rsidRDefault="0021305B" w14:paraId="62486C05" wp14:textId="77777777">
      <w:r>
        <w:drawing>
          <wp:inline xmlns:wp14="http://schemas.microsoft.com/office/word/2010/wordprocessingDrawing" wp14:editId="633F44F0" wp14:anchorId="0D0B149A">
            <wp:extent cx="5732145" cy="2700020"/>
            <wp:effectExtent l="0" t="0" r="1905" b="5080"/>
            <wp:docPr id="1447453554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70e4b26c95143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214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2BD1" w:rsidP="008A7F37" w:rsidRDefault="00C92BD1" w14:paraId="73C3E135" wp14:textId="77777777">
      <w:pPr>
        <w:pStyle w:val="cabealho2"/>
      </w:pPr>
      <w:bookmarkStart w:name="_Toc533767850" w:id="7"/>
      <w:r>
        <w:lastRenderedPageBreak/>
        <w:t>Modelo Conceitual</w:t>
      </w:r>
      <w:bookmarkEnd w:id="7"/>
    </w:p>
    <w:p xmlns:wp14="http://schemas.microsoft.com/office/word/2010/wordml" w:rsidR="008A7F37" w:rsidP="008A7F37" w:rsidRDefault="00C9559D" w14:paraId="3B8A36C3" wp14:textId="77777777">
      <w:r>
        <w:t>O modelo conceitual é uma visualização macro das entidades e seus relacionamentos</w:t>
      </w:r>
    </w:p>
    <w:p xmlns:wp14="http://schemas.microsoft.com/office/word/2010/wordml" w:rsidR="00DA19B6" w:rsidRDefault="0021305B" w14:paraId="4101652C" wp14:textId="77777777">
      <w:r>
        <w:drawing>
          <wp:inline xmlns:wp14="http://schemas.microsoft.com/office/word/2010/wordprocessingDrawing" wp14:editId="774075CD" wp14:anchorId="7E8F862E">
            <wp:extent cx="5732145" cy="2467610"/>
            <wp:effectExtent l="0" t="0" r="1905" b="8890"/>
            <wp:docPr id="69950671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33c5ec5c09a74a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214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9559D" w:rsidRDefault="00C9559D" w14:paraId="4B99056E" wp14:textId="77777777">
      <w:pPr>
        <w:sectPr w:rsidR="00C9559D" w:rsidSect="007C7D98">
          <w:footerReference w:type="default" r:id="rId14"/>
          <w:pgSz w:w="11907" w:h="16839" w:orient="portrait" w:code="9"/>
          <w:pgMar w:top="1080" w:right="1440" w:bottom="1080" w:left="1440" w:header="720" w:footer="720" w:gutter="0"/>
          <w:cols w:space="720"/>
          <w:docGrid w:linePitch="360"/>
        </w:sectPr>
      </w:pPr>
    </w:p>
    <w:p xmlns:wp14="http://schemas.microsoft.com/office/word/2010/wordml" w:rsidR="00DA19B6" w:rsidRDefault="008A7F37" w14:paraId="09F34DE3" wp14:textId="77777777">
      <w:pPr>
        <w:pStyle w:val="cabealho2"/>
      </w:pPr>
      <w:bookmarkStart w:name="_Toc533767851" w:id="8"/>
      <w:r>
        <w:lastRenderedPageBreak/>
        <w:t>Cronograma</w:t>
      </w:r>
      <w:bookmarkEnd w:id="8"/>
    </w:p>
    <w:p xmlns:wp14="http://schemas.microsoft.com/office/word/2010/wordml" w:rsidR="00DA19B6" w:rsidRDefault="00DA19B6" w14:paraId="1299C43A" wp14:textId="77777777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xmlns:wp14="http://schemas.microsoft.com/office/word/2010/wordml" w:rsidR="00DA19B6" w:rsidTr="008A7F37" w14:paraId="46922A6F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 w14:paraId="4DDBEF00" wp14:textId="77777777"/>
        </w:tc>
        <w:tc>
          <w:tcPr>
            <w:tcW w:w="533" w:type="pct"/>
          </w:tcPr>
          <w:p w:rsidR="00DA19B6" w:rsidRDefault="008A7F37" w14:paraId="1D3CD45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 w14:paraId="52CD05DC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 w14:paraId="55CADFC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 w14:paraId="2E2E40B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 w14:paraId="7CDC916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 w14:paraId="341F2F65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 w14:paraId="60154F9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 w14:paraId="65D8522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xmlns:wp14="http://schemas.microsoft.com/office/word/2010/wordml" w:rsidR="00DA19B6" w:rsidTr="008A7F37" w14:paraId="6560F8D4" wp14:textId="77777777">
        <w:trPr>
          <w:cantSplit/>
        </w:trPr>
        <w:tc>
          <w:tcPr>
            <w:tcW w:w="739" w:type="pct"/>
          </w:tcPr>
          <w:p w:rsidRPr="00BD3832" w:rsidR="00BD3832" w:rsidRDefault="008A7F37" w14:paraId="0A11AF3D" wp14:textId="777777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P="008A7F37" w:rsidRDefault="00DA19B6" w14:paraId="3461D779" wp14:textId="77777777">
            <w:pPr>
              <w:tabs>
                <w:tab w:val="decimal" w:pos="825"/>
              </w:tabs>
            </w:pPr>
            <w:bookmarkStart w:name="_GoBack" w:id="9"/>
            <w:bookmarkEnd w:id="9"/>
          </w:p>
        </w:tc>
        <w:tc>
          <w:tcPr>
            <w:tcW w:w="533" w:type="pct"/>
          </w:tcPr>
          <w:p w:rsidR="00DA19B6" w:rsidRDefault="00DA19B6" w14:paraId="3CF2D8B6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0FB78278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1FC39945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0562CB0E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34CE0A41" wp14:textId="77777777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 w14:paraId="62EBF3C5" wp14:textId="77777777">
            <w:pPr>
              <w:tabs>
                <w:tab w:val="decimal" w:pos="825"/>
              </w:tabs>
            </w:pPr>
          </w:p>
        </w:tc>
        <w:tc>
          <w:tcPr>
            <w:tcW w:w="531" w:type="pct"/>
          </w:tcPr>
          <w:p w:rsidR="00DA19B6" w:rsidRDefault="00DA19B6" w14:paraId="6D98A12B" wp14:textId="77777777">
            <w:pPr>
              <w:tabs>
                <w:tab w:val="decimal" w:pos="825"/>
              </w:tabs>
            </w:pPr>
          </w:p>
        </w:tc>
      </w:tr>
      <w:tr xmlns:wp14="http://schemas.microsoft.com/office/word/2010/wordml" w:rsidR="00DA19B6" w:rsidTr="008A7F37" w14:paraId="35B4810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Pr="008A7F37" w:rsidR="008A7F37" w:rsidRDefault="008A7F37" w14:paraId="655C5BE6" wp14:textId="7777777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 w14:paraId="2946DB82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5997CC1D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110FFD37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6B699379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3FE9F23F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1F72F646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14:paraId="08CE6F91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 w14:paraId="61CDCEAD" wp14:textId="7777777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R="008A7F37" w:rsidTr="008A7F37" w14:paraId="26B7250E" wp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P="008A7F37" w:rsidRDefault="008A7F37" w14:paraId="5F0E67F4" wp14:textId="7777777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 w14:paraId="6BB9E253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23DE523C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52E56223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07547A01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5043CB0F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07459315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14:paraId="6537F28F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 w14:paraId="6DFB9E20" wp14:textId="7777777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8A7F37" w:rsidP="008A7F37" w:rsidRDefault="008A7F37" w14:paraId="70DF9E56" wp14:textId="77777777">
      <w:pPr>
        <w:pStyle w:val="InformaesdeContato0"/>
      </w:pPr>
    </w:p>
    <w:p xmlns:wp14="http://schemas.microsoft.com/office/word/2010/wordml" w:rsidR="008A7F37" w:rsidRDefault="008A7F37" w14:paraId="44E871BC" wp14:textId="77777777">
      <w:r>
        <w:br w:type="page"/>
      </w:r>
    </w:p>
    <w:p xmlns:wp14="http://schemas.microsoft.com/office/word/2010/wordml" w:rsidR="004A0592" w:rsidP="006E0CD1" w:rsidRDefault="006E0CD1" w14:paraId="01E5A389" wp14:textId="77777777">
      <w:pPr>
        <w:pStyle w:val="cabealho1"/>
        <w:rPr>
          <w:lang w:eastAsia="en-US"/>
        </w:rPr>
      </w:pPr>
      <w:bookmarkStart w:name="_Toc533767852" w:id="10"/>
      <w:r>
        <w:rPr>
          <w:lang w:eastAsia="en-US"/>
        </w:rPr>
        <w:lastRenderedPageBreak/>
        <w:t>Funcionalidades</w:t>
      </w:r>
      <w:bookmarkEnd w:id="10"/>
    </w:p>
    <w:p xmlns:wp14="http://schemas.microsoft.com/office/word/2010/wordml" w:rsidR="006E0CD1" w:rsidP="006E0CD1" w:rsidRDefault="006E0CD1" w14:paraId="144A5D23" wp14:textId="77777777">
      <w:pPr>
        <w:rPr>
          <w:lang w:eastAsia="en-US"/>
        </w:rPr>
      </w:pPr>
    </w:p>
    <w:p xmlns:wp14="http://schemas.microsoft.com/office/word/2010/wordml" w:rsidR="006E0CD1" w:rsidP="05F1EDFB" w:rsidRDefault="006E0CD1" w14:paraId="60143774" wp14:textId="0ABDBA3C">
      <w:pPr>
        <w:pStyle w:val="cabealho2"/>
        <w:rPr>
          <w:lang w:eastAsia="en-US"/>
        </w:rPr>
      </w:pPr>
      <w:bookmarkStart w:name="_Toc533767853" w:id="11"/>
      <w:r w:rsidRPr="05F1EDFB" w:rsidR="05F1EDFB">
        <w:rPr>
          <w:lang w:eastAsia="en-US"/>
        </w:rPr>
        <w:t xml:space="preserve">Web /  </w:t>
      </w:r>
      <w:r w:rsidRPr="05F1EDFB" w:rsidR="05F1EDFB">
        <w:rPr>
          <w:lang w:eastAsia="en-US"/>
        </w:rPr>
        <w:t>Mobile</w:t>
      </w:r>
      <w:bookmarkEnd w:id="11"/>
    </w:p>
    <w:p w:rsidR="05F1EDFB" w:rsidP="05F1EDFB" w:rsidRDefault="05F1EDFB" w14:paraId="2E93F73D" w14:textId="1F49AFB9">
      <w:pPr>
        <w:pStyle w:val="Normal"/>
      </w:pPr>
      <w:r w:rsidRPr="05F1EDFB" w:rsidR="05F1EDFB">
        <w:rPr>
          <w:lang w:eastAsia="en-US"/>
        </w:rPr>
        <w:t>Administradores :</w:t>
      </w:r>
    </w:p>
    <w:p w:rsidR="05F1EDFB" w:rsidP="05F1EDFB" w:rsidRDefault="05F1EDFB" w14:paraId="7AF8835F" w14:textId="4AACAC46">
      <w:pPr>
        <w:pStyle w:val="ListParagraph"/>
        <w:numPr>
          <w:ilvl w:val="0"/>
          <w:numId w:val="5"/>
        </w:numPr>
        <w:rPr>
          <w:color w:val="4C483D" w:themeColor="text2" w:themeTint="FF" w:themeShade="FF"/>
          <w:lang w:eastAsia="en-US"/>
        </w:rPr>
      </w:pPr>
      <w:r w:rsidRPr="05F1EDFB" w:rsidR="05F1EDFB">
        <w:rPr>
          <w:lang w:eastAsia="en-US"/>
        </w:rPr>
        <w:t>Cadastrar Usuário (Comum e Administrador);</w:t>
      </w:r>
    </w:p>
    <w:p w:rsidR="05F1EDFB" w:rsidP="05F1EDFB" w:rsidRDefault="05F1EDFB" w14:paraId="791DEBD5" w14:textId="20A44444">
      <w:pPr>
        <w:pStyle w:val="ListParagraph"/>
        <w:numPr>
          <w:ilvl w:val="0"/>
          <w:numId w:val="5"/>
        </w:numPr>
        <w:rPr>
          <w:color w:val="4C483D" w:themeColor="text2" w:themeTint="FF" w:themeShade="FF"/>
          <w:lang w:eastAsia="en-US"/>
        </w:rPr>
      </w:pPr>
      <w:r w:rsidRPr="05F1EDFB" w:rsidR="05F1EDFB">
        <w:rPr>
          <w:lang w:eastAsia="en-US"/>
        </w:rPr>
        <w:t>Cadastrar , Listar Excluir e Atualizar Categorias;</w:t>
      </w:r>
    </w:p>
    <w:p w:rsidR="05F1EDFB" w:rsidP="05F1EDFB" w:rsidRDefault="05F1EDFB" w14:paraId="437FDA68" w14:textId="38010019">
      <w:pPr>
        <w:pStyle w:val="ListParagraph"/>
        <w:numPr>
          <w:ilvl w:val="0"/>
          <w:numId w:val="5"/>
        </w:numPr>
        <w:rPr>
          <w:color w:val="4C483D" w:themeColor="text2" w:themeTint="FF" w:themeShade="FF"/>
          <w:lang w:eastAsia="en-US"/>
        </w:rPr>
      </w:pPr>
      <w:proofErr w:type="gramStart"/>
      <w:r w:rsidRPr="05F1EDFB" w:rsidR="05F1EDFB">
        <w:rPr>
          <w:lang w:eastAsia="en-US"/>
        </w:rPr>
        <w:t>Cadastrar ,</w:t>
      </w:r>
      <w:proofErr w:type="gramEnd"/>
      <w:r w:rsidRPr="05F1EDFB" w:rsidR="05F1EDFB">
        <w:rPr>
          <w:lang w:eastAsia="en-US"/>
        </w:rPr>
        <w:t xml:space="preserve"> Listar Atualizar e Excluir Lançamentos;</w:t>
      </w:r>
    </w:p>
    <w:p w:rsidR="05F1EDFB" w:rsidP="05F1EDFB" w:rsidRDefault="05F1EDFB" w14:paraId="35E6F0EE" w14:textId="070BD41A">
      <w:pPr>
        <w:pStyle w:val="Normal"/>
        <w:ind w:left="0"/>
        <w:rPr>
          <w:lang w:eastAsia="en-US"/>
        </w:rPr>
      </w:pPr>
      <w:r w:rsidRPr="05F1EDFB" w:rsidR="05F1EDFB">
        <w:rPr>
          <w:lang w:eastAsia="en-US"/>
        </w:rPr>
        <w:t>Clientes :</w:t>
      </w:r>
    </w:p>
    <w:p w:rsidR="05F1EDFB" w:rsidP="05F1EDFB" w:rsidRDefault="05F1EDFB" w14:paraId="1F8C3936" w14:textId="67BFDE0B">
      <w:pPr>
        <w:pStyle w:val="ListParagraph"/>
        <w:numPr>
          <w:ilvl w:val="0"/>
          <w:numId w:val="6"/>
        </w:numPr>
        <w:rPr>
          <w:color w:val="4C483D" w:themeColor="text2" w:themeTint="FF" w:themeShade="FF"/>
          <w:lang w:eastAsia="en-US"/>
        </w:rPr>
      </w:pPr>
      <w:r w:rsidRPr="05F1EDFB" w:rsidR="05F1EDFB">
        <w:rPr>
          <w:lang w:eastAsia="en-US"/>
        </w:rPr>
        <w:t>Listar Categorias e Lançamentos</w:t>
      </w:r>
    </w:p>
    <w:p w:rsidR="05F1EDFB" w:rsidP="05F1EDFB" w:rsidRDefault="05F1EDFB" w14:paraId="4474580F" w14:textId="02ED391E">
      <w:pPr>
        <w:pStyle w:val="ListParagraph"/>
        <w:numPr>
          <w:ilvl w:val="0"/>
          <w:numId w:val="6"/>
        </w:numPr>
        <w:rPr>
          <w:color w:val="4C483D" w:themeColor="text2" w:themeTint="FF" w:themeShade="FF"/>
          <w:lang w:eastAsia="en-US"/>
        </w:rPr>
      </w:pPr>
      <w:r w:rsidRPr="05F1EDFB" w:rsidR="05F1EDFB">
        <w:rPr>
          <w:lang w:eastAsia="en-US"/>
        </w:rPr>
        <w:t>Listar Lançamentos Por Data;</w:t>
      </w:r>
    </w:p>
    <w:p xmlns:wp14="http://schemas.microsoft.com/office/word/2010/wordml" w:rsidRPr="006E0CD1" w:rsidR="006E0CD1" w:rsidP="05F1EDFB" w:rsidRDefault="006E0CD1" w14:paraId="35A85167" wp14:noSpellErr="1" wp14:textId="240EF8FA">
      <w:pPr>
        <w:pStyle w:val="cabealho2"/>
        <w:rPr>
          <w:lang w:eastAsia="en-US"/>
        </w:rPr>
      </w:pPr>
      <w:bookmarkStart w:name="_Toc533767854" w:id="12"/>
      <w:bookmarkEnd w:id="12"/>
    </w:p>
    <w:p xmlns:wp14="http://schemas.microsoft.com/office/word/2010/wordml" w:rsidR="006E0CD1" w:rsidP="006E0CD1" w:rsidRDefault="006E0CD1" w14:paraId="637805D2" wp14:textId="77777777">
      <w:pPr>
        <w:rPr>
          <w:lang w:eastAsia="en-US"/>
        </w:rPr>
      </w:pPr>
    </w:p>
    <w:p xmlns:wp14="http://schemas.microsoft.com/office/word/2010/wordml" w:rsidR="009A3F87" w:rsidRDefault="009A3F87" w14:paraId="463F29E8" wp14:textId="77777777">
      <w:pPr>
        <w:rPr>
          <w:lang w:eastAsia="en-US"/>
        </w:rPr>
      </w:pPr>
      <w:r>
        <w:rPr>
          <w:lang w:eastAsia="en-US"/>
        </w:rPr>
        <w:br w:type="page"/>
      </w:r>
    </w:p>
    <w:p w:rsidR="05F1EDFB" w:rsidP="17213B02" w:rsidRDefault="05F1EDFB" w14:paraId="1176259A" w14:textId="678CA128">
      <w:pPr>
        <w:pStyle w:val="cabealho1"/>
        <w:rPr>
          <w:lang w:eastAsia="en-US"/>
        </w:rPr>
      </w:pPr>
      <w:r w:rsidRPr="17213B02" w:rsidR="17213B02">
        <w:rPr>
          <w:lang w:eastAsia="en-US"/>
        </w:rPr>
        <w:t>Back-</w:t>
      </w:r>
      <w:proofErr w:type="spellStart"/>
      <w:r w:rsidRPr="17213B02" w:rsidR="17213B02">
        <w:rPr>
          <w:lang w:eastAsia="en-US"/>
        </w:rPr>
        <w:t>End</w:t>
      </w:r>
      <w:proofErr w:type="spellEnd"/>
    </w:p>
    <w:p w:rsidR="17213B02" w:rsidP="17213B02" w:rsidRDefault="17213B02" w14:paraId="7EC24B21" w14:textId="02D353C4">
      <w:pPr>
        <w:pStyle w:val="Normal"/>
      </w:pPr>
    </w:p>
    <w:p xmlns:wp14="http://schemas.microsoft.com/office/word/2010/wordml" w:rsidR="006E0CD1" w:rsidP="17213B02" w:rsidRDefault="006E0CD1" w14:paraId="40F0A76D" wp14:textId="65920662">
      <w:pPr>
        <w:pStyle w:val="cabealho2"/>
        <w:rPr>
          <w:lang w:eastAsia="en-US"/>
        </w:rPr>
      </w:pPr>
      <w:bookmarkStart w:name="_Toc533767856" w:id="14"/>
      <w:r w:rsidRPr="17213B02" w:rsidR="17213B02">
        <w:rPr>
          <w:lang w:eastAsia="en-US"/>
        </w:rPr>
        <w:t>Swagger</w:t>
      </w:r>
      <w:bookmarkEnd w:id="14"/>
    </w:p>
    <w:p xmlns:wp14="http://schemas.microsoft.com/office/word/2010/wordml" w:rsidR="006E0CD1" w:rsidP="17213B02" w:rsidRDefault="006E0CD1" w14:paraId="1F8D1C8A" wp14:textId="6256F03D">
      <w:pPr>
        <w:pStyle w:val="Normal"/>
        <w:rPr>
          <w:noProof w:val="0"/>
          <w:lang w:val="pt-BR"/>
        </w:rPr>
      </w:pPr>
      <w:r w:rsidRPr="17213B02" w:rsidR="17213B02">
        <w:rPr>
          <w:noProof w:val="0"/>
          <w:lang w:val="pt-BR"/>
        </w:rPr>
        <w:t xml:space="preserve">Swagger é um framework para descrição, consumo e visualização de serviços </w:t>
      </w:r>
      <w:proofErr w:type="spellStart"/>
      <w:r w:rsidRPr="17213B02" w:rsidR="17213B02">
        <w:rPr>
          <w:noProof w:val="0"/>
          <w:lang w:val="pt-BR"/>
        </w:rPr>
        <w:t>RESTful</w:t>
      </w:r>
      <w:proofErr w:type="spellEnd"/>
      <w:r w:rsidRPr="17213B02" w:rsidR="17213B02">
        <w:rPr>
          <w:noProof w:val="0"/>
          <w:lang w:val="pt-BR"/>
        </w:rPr>
        <w:t>. E seu grande objetivo é permitir que a documentação possa evoluir no mesmo ritmo da implementação, já que pode ser gerada automaticamente com base em anotações do código</w:t>
      </w:r>
    </w:p>
    <w:p xmlns:wp14="http://schemas.microsoft.com/office/word/2010/wordml" w:rsidR="006E0CD1" w:rsidP="17213B02" w:rsidRDefault="006E0CD1" w14:paraId="099F3C88" wp14:textId="2BB1E08A">
      <w:pPr>
        <w:pStyle w:val="Normal"/>
      </w:pPr>
      <w:r>
        <w:drawing>
          <wp:inline xmlns:wp14="http://schemas.microsoft.com/office/word/2010/wordprocessingDrawing" wp14:editId="7940F99E" wp14:anchorId="368A64D9">
            <wp:extent cx="5670340" cy="6728168"/>
            <wp:effectExtent l="0" t="0" r="0" b="0"/>
            <wp:docPr id="643570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215f59ad6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340" cy="672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CD1" w:rsidP="17213B02" w:rsidRDefault="006E0CD1" w14:paraId="34CE3A9A" wp14:textId="0AFBABDD">
      <w:pPr>
        <w:pStyle w:val="cabealho2"/>
        <w:rPr>
          <w:lang w:eastAsia="en-US"/>
        </w:rPr>
      </w:pPr>
      <w:r w:rsidRPr="17213B02" w:rsidR="17213B02">
        <w:rPr>
          <w:lang w:eastAsia="en-US"/>
        </w:rPr>
        <w:t>Deploy</w:t>
      </w:r>
    </w:p>
    <w:p w:rsidR="17213B02" w:rsidP="17213B02" w:rsidRDefault="17213B02" w14:paraId="34B72433" w14:textId="63CA666A">
      <w:pPr>
        <w:pStyle w:val="Normal"/>
        <w:rPr>
          <w:noProof w:val="0"/>
          <w:lang w:val="pt-BR"/>
        </w:rPr>
      </w:pPr>
      <w:r w:rsidRPr="17213B02" w:rsidR="17213B02">
        <w:rPr>
          <w:noProof w:val="0"/>
          <w:lang w:val="pt-BR"/>
        </w:rPr>
        <w:t>É o processo que envolve as definições sobre o lugar em que ficará sua aplicação, como os usuários a encontrarão e todas as configurações necessárias para que ela funcione corretamente.</w:t>
      </w:r>
    </w:p>
    <w:p w:rsidR="17213B02" w:rsidP="17213B02" w:rsidRDefault="17213B02" w14:paraId="1EEB249A" w14:textId="7AD3FAE0">
      <w:pPr>
        <w:pStyle w:val="Normal"/>
      </w:pPr>
      <w:r>
        <w:drawing>
          <wp:inline wp14:editId="39F119B0" wp14:anchorId="2562D4C6">
            <wp:extent cx="4171950" cy="1171575"/>
            <wp:effectExtent l="0" t="0" r="0" b="0"/>
            <wp:docPr id="593698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d26e481aa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CD1" w:rsidP="05F1EDFB" w:rsidRDefault="006E0CD1" w14:paraId="4AA341F6" wp14:textId="32F2F695">
      <w:pPr>
        <w:pStyle w:val="cabealho2"/>
        <w:rPr>
          <w:lang w:eastAsia="en-US"/>
        </w:rPr>
      </w:pPr>
      <w:r w:rsidRPr="05F1EDFB" w:rsidR="05F1EDFB">
        <w:rPr>
          <w:lang w:eastAsia="en-US"/>
        </w:rPr>
        <w:t xml:space="preserve">Pacotes do </w:t>
      </w:r>
      <w:proofErr w:type="spellStart"/>
      <w:r w:rsidRPr="05F1EDFB" w:rsidR="05F1EDFB">
        <w:rPr>
          <w:lang w:eastAsia="en-US"/>
        </w:rPr>
        <w:t>NuGet</w:t>
      </w:r>
      <w:proofErr w:type="spellEnd"/>
      <w:r w:rsidRPr="05F1EDFB" w:rsidR="05F1EDFB">
        <w:rPr>
          <w:lang w:eastAsia="en-US"/>
        </w:rPr>
        <w:t xml:space="preserve"> </w:t>
      </w:r>
    </w:p>
    <w:p xmlns:wp14="http://schemas.microsoft.com/office/word/2010/wordml" w:rsidR="006E0CD1" w:rsidP="05F1EDFB" w:rsidRDefault="006E0CD1" w14:paraId="4E793FFA" wp14:textId="7680945C">
      <w:pPr>
        <w:pStyle w:val="cabealho2"/>
        <w:rPr>
          <w:lang w:eastAsia="en-US"/>
        </w:rPr>
      </w:pPr>
    </w:p>
    <w:p w:rsidR="05F1EDFB" w:rsidP="05F1EDFB" w:rsidRDefault="05F1EDFB" w14:paraId="260C458C" w14:textId="11E22FE8">
      <w:pPr>
        <w:pStyle w:val="Normal"/>
        <w:rPr>
          <w:noProof w:val="0"/>
          <w:lang w:val="pt-BR"/>
        </w:rPr>
      </w:pPr>
      <w:r w:rsidRPr="05F1EDFB" w:rsidR="05F1EDFB">
        <w:rPr>
          <w:noProof w:val="0"/>
          <w:lang w:val="pt-BR"/>
        </w:rPr>
        <w:t xml:space="preserve">O </w:t>
      </w:r>
      <w:proofErr w:type="spellStart"/>
      <w:r w:rsidRPr="05F1EDFB" w:rsidR="05F1EDFB">
        <w:rPr>
          <w:noProof w:val="0"/>
          <w:lang w:val="pt-BR"/>
        </w:rPr>
        <w:t>NuGet</w:t>
      </w:r>
      <w:proofErr w:type="spellEnd"/>
      <w:r w:rsidRPr="05F1EDFB" w:rsidR="05F1EDFB">
        <w:rPr>
          <w:noProof w:val="0"/>
          <w:lang w:val="pt-BR"/>
        </w:rPr>
        <w:t xml:space="preserve">, anteriormente chamado de </w:t>
      </w:r>
      <w:proofErr w:type="spellStart"/>
      <w:r w:rsidRPr="05F1EDFB" w:rsidR="05F1EDFB">
        <w:rPr>
          <w:noProof w:val="0"/>
          <w:lang w:val="pt-BR"/>
        </w:rPr>
        <w:t>NuPack</w:t>
      </w:r>
      <w:proofErr w:type="spellEnd"/>
      <w:r w:rsidRPr="05F1EDFB" w:rsidR="05F1EDFB">
        <w:rPr>
          <w:noProof w:val="0"/>
          <w:lang w:val="pt-BR"/>
        </w:rPr>
        <w:t>, é um gerenciador de pacotes (</w:t>
      </w:r>
      <w:proofErr w:type="gramStart"/>
      <w:r w:rsidRPr="05F1EDFB" w:rsidR="05F1EDFB">
        <w:rPr>
          <w:noProof w:val="0"/>
          <w:lang w:val="pt-BR"/>
        </w:rPr>
        <w:t xml:space="preserve">bibliotecas) </w:t>
      </w:r>
      <w:r w:rsidRPr="05F1EDFB" w:rsidR="05F1EDFB">
        <w:rPr>
          <w:noProof w:val="0"/>
          <w:lang w:val="pt-BR"/>
        </w:rPr>
        <w:t xml:space="preserve"> </w:t>
      </w:r>
      <w:r w:rsidRPr="05F1EDFB" w:rsidR="05F1EDFB">
        <w:rPr>
          <w:noProof w:val="0"/>
          <w:lang w:val="pt-BR"/>
        </w:rPr>
        <w:t>.</w:t>
      </w:r>
      <w:proofErr w:type="gramEnd"/>
      <w:r w:rsidRPr="05F1EDFB" w:rsidR="05F1EDFB">
        <w:rPr>
          <w:noProof w:val="0"/>
          <w:lang w:val="pt-BR"/>
        </w:rPr>
        <w:t xml:space="preserve"> NET </w:t>
      </w:r>
      <w:r w:rsidRPr="05F1EDFB" w:rsidR="05F1EDFB">
        <w:rPr>
          <w:noProof w:val="0"/>
          <w:lang w:val="pt-BR"/>
        </w:rPr>
        <w:t>que busca</w:t>
      </w:r>
      <w:r w:rsidRPr="05F1EDFB" w:rsidR="05F1EDFB">
        <w:rPr>
          <w:noProof w:val="0"/>
          <w:lang w:val="pt-BR"/>
        </w:rPr>
        <w:t xml:space="preserve"> facilitar a instalação, remoção e atualização das referências (arquivos .</w:t>
      </w:r>
      <w:proofErr w:type="spellStart"/>
      <w:r w:rsidRPr="05F1EDFB" w:rsidR="05F1EDFB">
        <w:rPr>
          <w:noProof w:val="0"/>
          <w:lang w:val="pt-BR"/>
        </w:rPr>
        <w:t>dll</w:t>
      </w:r>
      <w:proofErr w:type="spellEnd"/>
      <w:r w:rsidRPr="05F1EDFB" w:rsidR="05F1EDFB">
        <w:rPr>
          <w:noProof w:val="0"/>
          <w:lang w:val="pt-BR"/>
        </w:rPr>
        <w:t>) em projetos.</w:t>
      </w:r>
    </w:p>
    <w:p w:rsidR="05F1EDFB" w:rsidP="05F1EDFB" w:rsidRDefault="05F1EDFB" w14:paraId="64F4E036" w14:textId="5129A0F1">
      <w:pPr>
        <w:pStyle w:val="ListParagraph"/>
        <w:numPr>
          <w:ilvl w:val="0"/>
          <w:numId w:val="7"/>
        </w:numPr>
        <w:rPr>
          <w:color w:val="4C483D" w:themeColor="text2" w:themeTint="FF" w:themeShade="FF"/>
          <w:sz w:val="22"/>
          <w:szCs w:val="22"/>
        </w:rPr>
      </w:pPr>
      <w:proofErr w:type="spellStart"/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Swashbuckle.AspNetCore</w:t>
      </w:r>
      <w:proofErr w:type="spellEnd"/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4.0.1</w:t>
      </w:r>
    </w:p>
    <w:p w:rsidR="05F1EDFB" w:rsidP="05F1EDFB" w:rsidRDefault="05F1EDFB" w14:paraId="3C81A83F" w14:textId="5D61E8CC">
      <w:pPr>
        <w:pStyle w:val="ListParagraph"/>
        <w:numPr>
          <w:ilvl w:val="0"/>
          <w:numId w:val="7"/>
        </w:numPr>
        <w:rPr>
          <w:color w:val="4C483D" w:themeColor="text2" w:themeTint="FF" w:themeShade="FF"/>
          <w:sz w:val="22"/>
          <w:szCs w:val="22"/>
        </w:rPr>
      </w:pPr>
      <w:proofErr w:type="spellStart"/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System.Data.SqlClient</w:t>
      </w:r>
      <w:proofErr w:type="spellEnd"/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4.6.1</w:t>
      </w:r>
    </w:p>
    <w:p w:rsidR="05F1EDFB" w:rsidP="05F1EDFB" w:rsidRDefault="05F1EDFB" w14:paraId="02231CD9" w14:textId="655D760C">
      <w:pPr>
        <w:pStyle w:val="ListParagraph"/>
        <w:numPr>
          <w:ilvl w:val="0"/>
          <w:numId w:val="7"/>
        </w:numPr>
        <w:rPr>
          <w:noProof w:val="0"/>
          <w:color w:val="4C483D" w:themeColor="text2" w:themeTint="FF" w:themeShade="FF"/>
          <w:sz w:val="22"/>
          <w:szCs w:val="22"/>
          <w:lang w:val="pt-BR"/>
        </w:rPr>
      </w:pP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Microsoft.EntityFrameworkCore.SqlServer 2.1.11</w:t>
      </w:r>
    </w:p>
    <w:p w:rsidR="05F1EDFB" w:rsidP="05F1EDFB" w:rsidRDefault="05F1EDFB" w14:paraId="5BE81F4B" w14:textId="01D41BC9">
      <w:pPr>
        <w:pStyle w:val="ListParagraph"/>
        <w:numPr>
          <w:ilvl w:val="0"/>
          <w:numId w:val="7"/>
        </w:numPr>
        <w:rPr>
          <w:noProof w:val="0"/>
          <w:color w:val="4C483D" w:themeColor="text2" w:themeTint="FF" w:themeShade="FF"/>
          <w:sz w:val="22"/>
          <w:szCs w:val="22"/>
          <w:lang w:val="pt-BR"/>
        </w:rPr>
      </w:pP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Microsoft.EntityFrameworkCore.SqlServer.Design 1.1.6</w:t>
      </w:r>
    </w:p>
    <w:p w:rsidR="05F1EDFB" w:rsidP="05F1EDFB" w:rsidRDefault="05F1EDFB" w14:paraId="2044B26F" w14:textId="183FDF0B">
      <w:pPr>
        <w:pStyle w:val="ListParagraph"/>
        <w:numPr>
          <w:ilvl w:val="0"/>
          <w:numId w:val="7"/>
        </w:numPr>
        <w:rPr>
          <w:noProof w:val="0"/>
          <w:color w:val="4C483D" w:themeColor="text2" w:themeTint="FF" w:themeShade="FF"/>
          <w:sz w:val="22"/>
          <w:szCs w:val="22"/>
          <w:lang w:val="pt-BR"/>
        </w:rPr>
      </w:pP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Microsoft.EntityFrameworkCore.Tools 2.1.11</w:t>
      </w:r>
    </w:p>
    <w:p w:rsidR="05F1EDFB" w:rsidP="05F1EDFB" w:rsidRDefault="05F1EDFB" w14:paraId="143D83FF" w14:textId="79B2D2F3">
      <w:pPr>
        <w:pStyle w:val="ListParagraph"/>
        <w:numPr>
          <w:ilvl w:val="0"/>
          <w:numId w:val="7"/>
        </w:numPr>
        <w:rPr>
          <w:noProof w:val="0"/>
          <w:color w:val="4C483D" w:themeColor="text2" w:themeTint="FF" w:themeShade="FF"/>
          <w:sz w:val="22"/>
          <w:szCs w:val="22"/>
          <w:lang w:val="pt-BR"/>
        </w:rPr>
      </w:pP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>Microsoft.AspNetCore.Authentication.JwtBearer</w:t>
      </w:r>
      <w:r w:rsidRPr="05F1EDFB" w:rsidR="05F1EDFB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2.1.1</w:t>
      </w:r>
    </w:p>
    <w:p w:rsidR="05F1EDFB" w:rsidP="17213B02" w:rsidRDefault="05F1EDFB" w14:paraId="3124A3A8" w14:textId="510FCD5F">
      <w:pPr>
        <w:pStyle w:val="ListParagraph"/>
        <w:numPr>
          <w:ilvl w:val="0"/>
          <w:numId w:val="7"/>
        </w:numPr>
        <w:rPr>
          <w:noProof w:val="0"/>
          <w:color w:val="4B473D"/>
          <w:sz w:val="22"/>
          <w:szCs w:val="22"/>
          <w:lang w:val="pt-BR"/>
        </w:rPr>
      </w:pP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System.IdentityModel.Tokens.Jwt</w:t>
      </w:r>
      <w:proofErr w:type="spellEnd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5.5.0</w:t>
      </w:r>
    </w:p>
    <w:p xmlns:wp14="http://schemas.microsoft.com/office/word/2010/wordml" w:rsidR="006E0CD1" w:rsidP="17213B02" w:rsidRDefault="006E0CD1" w14:paraId="75DE0043" wp14:textId="6C0144D6">
      <w:pPr>
        <w:pStyle w:val="cabealho2"/>
        <w:ind w:left="0"/>
        <w:rPr>
          <w:sz w:val="22"/>
          <w:szCs w:val="22"/>
          <w:lang w:eastAsia="en-US"/>
        </w:rPr>
      </w:pPr>
      <w:bookmarkStart w:name="_Toc533767857" w:id="15"/>
      <w:r w:rsidRPr="17213B02" w:rsidR="17213B02">
        <w:rPr>
          <w:sz w:val="22"/>
          <w:szCs w:val="22"/>
          <w:lang w:eastAsia="en-US"/>
        </w:rPr>
        <w:t xml:space="preserve">Outras Ferramentas : </w:t>
      </w:r>
      <w:bookmarkEnd w:id="15"/>
    </w:p>
    <w:p xmlns:wp14="http://schemas.microsoft.com/office/word/2010/wordml" w:rsidR="006E0CD1" w:rsidP="17213B02" w:rsidRDefault="006E0CD1" w14:paraId="35AA5DDA" wp14:textId="44943759">
      <w:pPr>
        <w:pStyle w:val="Normal"/>
        <w:ind w:firstLine="720"/>
      </w:pP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SqlClient</w:t>
      </w:r>
      <w:proofErr w:type="spellEnd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, </w:t>
      </w: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EFCore</w:t>
      </w:r>
      <w:proofErr w:type="spellEnd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, JSON Web Tokens</w:t>
      </w:r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, </w:t>
      </w: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Postman</w:t>
      </w:r>
      <w:proofErr w:type="spellEnd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 xml:space="preserve"> ,Trello  </w:t>
      </w:r>
    </w:p>
    <w:p xmlns:wp14="http://schemas.microsoft.com/office/word/2010/wordml" w:rsidR="006E0CD1" w:rsidP="17213B02" w:rsidRDefault="006E0CD1" w14:paraId="7D82BFE8" wp14:textId="7480BCFB">
      <w:pPr>
        <w:pStyle w:val="cabealho2"/>
        <w:ind w:left="0"/>
        <w:rPr>
          <w:lang w:eastAsia="en-US"/>
        </w:rPr>
      </w:pPr>
      <w:r w:rsidRPr="17213B02" w:rsidR="17213B02">
        <w:rPr>
          <w:lang w:eastAsia="en-US"/>
        </w:rPr>
        <w:t>Arquitetura Do Projeto</w:t>
      </w:r>
    </w:p>
    <w:p xmlns:wp14="http://schemas.microsoft.com/office/word/2010/wordml" w:rsidR="006E0CD1" w:rsidP="17213B02" w:rsidRDefault="006E0CD1" w14:paraId="77F9C6FF" wp14:textId="21462927">
      <w:pPr>
        <w:pStyle w:val="Normal"/>
      </w:pPr>
      <w:r>
        <w:drawing>
          <wp:inline xmlns:wp14="http://schemas.microsoft.com/office/word/2010/wordprocessingDrawing" wp14:editId="68FC84EC" wp14:anchorId="57C7CE3E">
            <wp:extent cx="5724525" cy="2457178"/>
            <wp:effectExtent l="0" t="0" r="0" b="0"/>
            <wp:docPr id="1620846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b4463358e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CD1" w:rsidP="17213B02" w:rsidRDefault="006E0CD1" w14:paraId="4E13D6B4" wp14:textId="571CB40C">
      <w:pPr>
        <w:pStyle w:val="cabealho2"/>
        <w:ind w:left="0"/>
        <w:rPr>
          <w:lang w:eastAsia="en-US"/>
        </w:rPr>
      </w:pPr>
      <w:r w:rsidRPr="17213B02" w:rsidR="17213B02">
        <w:rPr>
          <w:lang w:eastAsia="en-US"/>
        </w:rPr>
        <w:t>Postman</w:t>
      </w:r>
    </w:p>
    <w:p xmlns:wp14="http://schemas.microsoft.com/office/word/2010/wordml" w:rsidR="009A3F87" w:rsidP="17213B02" w:rsidRDefault="009A3F87" w14:paraId="082F0D3E" wp14:textId="6424C529">
      <w:pPr>
        <w:pStyle w:val="Normal"/>
        <w:rPr>
          <w:rFonts w:ascii="Garamond" w:hAnsi="Garamond" w:eastAsia="Garamond" w:cs="Garamond"/>
          <w:noProof w:val="0"/>
          <w:sz w:val="22"/>
          <w:szCs w:val="22"/>
          <w:lang w:val="pt-BR"/>
        </w:rPr>
      </w:pPr>
      <w:r w:rsidRPr="17213B02" w:rsidR="17213B02">
        <w:rPr>
          <w:noProof w:val="0"/>
          <w:lang w:val="pt-BR"/>
        </w:rPr>
        <w:t xml:space="preserve">O </w:t>
      </w:r>
      <w:proofErr w:type="spellStart"/>
      <w:r w:rsidRPr="17213B02" w:rsidR="17213B02">
        <w:rPr>
          <w:noProof w:val="0"/>
          <w:lang w:val="pt-BR"/>
        </w:rPr>
        <w:t>Postman</w:t>
      </w:r>
      <w:proofErr w:type="spellEnd"/>
      <w:r w:rsidRPr="17213B02" w:rsidR="17213B02">
        <w:rPr>
          <w:noProof w:val="0"/>
          <w:lang w:val="pt-BR"/>
        </w:rPr>
        <w:t xml:space="preserve"> é uma ferramenta que tem como objetivo testar serviços </w:t>
      </w:r>
      <w:proofErr w:type="spellStart"/>
      <w:r w:rsidRPr="17213B02" w:rsidR="17213B02">
        <w:rPr>
          <w:noProof w:val="0"/>
          <w:lang w:val="pt-BR"/>
        </w:rPr>
        <w:t>RESTful</w:t>
      </w:r>
      <w:proofErr w:type="spellEnd"/>
      <w:r w:rsidRPr="17213B02" w:rsidR="17213B02">
        <w:rPr>
          <w:noProof w:val="0"/>
          <w:lang w:val="pt-BR"/>
        </w:rPr>
        <w:t xml:space="preserve"> (Web APIs) por meio do envio de requisições HTTP e da análise do seu retorno.</w:t>
      </w:r>
    </w:p>
    <w:p xmlns:wp14="http://schemas.microsoft.com/office/word/2010/wordml" w:rsidR="009A3F87" w:rsidP="17213B02" w:rsidRDefault="009A3F87" w14:paraId="5A0584D8" wp14:textId="7890F1AE">
      <w:pPr>
        <w:pStyle w:val="Normal"/>
        <w:jc w:val="center"/>
        <w:rPr>
          <w:rFonts w:ascii="Garamond" w:hAnsi="Garamond" w:eastAsia="Garamond" w:cs="Garamond"/>
          <w:noProof w:val="0"/>
          <w:sz w:val="22"/>
          <w:szCs w:val="22"/>
          <w:lang w:val="pt-BR"/>
        </w:rPr>
      </w:pPr>
      <w:proofErr w:type="spellStart"/>
      <w:r w:rsidRPr="17213B02" w:rsidR="17213B02">
        <w:rPr>
          <w:rFonts w:ascii="Garamond" w:hAnsi="Garamond" w:eastAsia="Garamond" w:cs="Garamond"/>
          <w:noProof w:val="0"/>
          <w:sz w:val="22"/>
          <w:szCs w:val="22"/>
          <w:lang w:val="pt-BR"/>
        </w:rPr>
        <w:t>Senai.OpFlix.WebApi.postman_collection</w:t>
      </w:r>
      <w:proofErr w:type="spellEnd"/>
    </w:p>
    <w:p xmlns:wp14="http://schemas.microsoft.com/office/word/2010/wordml" w:rsidR="009A3F87" w:rsidP="17213B02" w:rsidRDefault="009A3F87" w14:paraId="1B5933AF" wp14:textId="60316645">
      <w:pPr>
        <w:pStyle w:val="Normal"/>
        <w:jc w:val="left"/>
        <w:rPr>
          <w:rFonts w:ascii="Garamond" w:hAnsi="Garamond" w:eastAsia="Garamond" w:cs="Garamond"/>
          <w:noProof w:val="0"/>
          <w:sz w:val="22"/>
          <w:szCs w:val="22"/>
          <w:lang w:val="pt-BR"/>
        </w:rPr>
      </w:pPr>
    </w:p>
    <w:p xmlns:wp14="http://schemas.microsoft.com/office/word/2010/wordml" w:rsidR="009A3F87" w:rsidP="17213B02" w:rsidRDefault="009A3F87" w14:paraId="3F77B413" wp14:textId="3428DA77">
      <w:pPr>
        <w:pStyle w:val="Normal"/>
        <w:ind w:left="0" w:firstLine="0"/>
        <w:jc w:val="left"/>
        <w:rPr>
          <w:rFonts w:ascii="Garamond" w:hAnsi="Garamond" w:eastAsia="Garamond" w:cs="Garamond"/>
          <w:noProof w:val="0"/>
          <w:sz w:val="22"/>
          <w:szCs w:val="22"/>
          <w:lang w:val="pt-BR"/>
        </w:rPr>
      </w:pPr>
    </w:p>
    <w:p xmlns:wp14="http://schemas.microsoft.com/office/word/2010/wordml" w:rsidR="009A3F87" w:rsidP="17213B02" w:rsidRDefault="009A3F87" w14:paraId="61829076" wp14:textId="5A708F5C">
      <w:pPr>
        <w:pStyle w:val="Normal"/>
        <w:rPr>
          <w:rFonts w:eastAsia="Garamond" w:eastAsiaTheme="minorAscii"/>
          <w:color w:val="FFFFFF" w:themeColor="background1" w:themeTint="FF" w:themeShade="FF"/>
          <w:sz w:val="22"/>
          <w:szCs w:val="22"/>
          <w:lang w:eastAsia="en-US"/>
        </w:rPr>
      </w:pPr>
      <w:r>
        <w:br w:type="page"/>
      </w:r>
    </w:p>
    <w:p xmlns:wp14="http://schemas.microsoft.com/office/word/2010/wordml" w:rsidR="008A7F37" w:rsidP="009A3F87" w:rsidRDefault="009A3F87" w14:paraId="12466908" wp14:textId="77777777">
      <w:pPr>
        <w:pStyle w:val="cabealho1"/>
      </w:pPr>
      <w:bookmarkStart w:name="_Toc533767858" w:id="16"/>
      <w:r>
        <w:lastRenderedPageBreak/>
        <w:t>Front-</w:t>
      </w:r>
      <w:proofErr w:type="spellStart"/>
      <w:r>
        <w:t>End</w:t>
      </w:r>
      <w:bookmarkEnd w:id="16"/>
      <w:proofErr w:type="spellEnd"/>
    </w:p>
    <w:p xmlns:wp14="http://schemas.microsoft.com/office/word/2010/wordml" w:rsidR="009A3F87" w:rsidP="009A3F87" w:rsidRDefault="009A3F87" w14:paraId="2BA226A1" wp14:textId="77777777"/>
    <w:p xmlns:wp14="http://schemas.microsoft.com/office/word/2010/wordml" w:rsidR="009A3F87" w:rsidRDefault="009A3F87" w14:paraId="17AD93B2" wp14:textId="77777777">
      <w:r>
        <w:br w:type="page"/>
      </w:r>
    </w:p>
    <w:p xmlns:wp14="http://schemas.microsoft.com/office/word/2010/wordml" w:rsidR="009A3F87" w:rsidP="009A3F87" w:rsidRDefault="009A3F87" w14:paraId="56D43A64" wp14:textId="77777777">
      <w:pPr>
        <w:pStyle w:val="cabealho1"/>
      </w:pPr>
      <w:bookmarkStart w:name="_Toc533767859" w:id="17"/>
      <w:r>
        <w:lastRenderedPageBreak/>
        <w:t>Mobile</w:t>
      </w:r>
      <w:bookmarkEnd w:id="17"/>
    </w:p>
    <w:p xmlns:wp14="http://schemas.microsoft.com/office/word/2010/wordml" w:rsidR="009A3F87" w:rsidP="009A3F87" w:rsidRDefault="009A3F87" w14:paraId="0DE4B5B7" wp14:textId="77777777"/>
    <w:p xmlns:wp14="http://schemas.microsoft.com/office/word/2010/wordml" w:rsidR="009A3F87" w:rsidRDefault="009A3F87" w14:paraId="66204FF1" wp14:textId="77777777">
      <w:r>
        <w:br w:type="page"/>
      </w:r>
    </w:p>
    <w:p xmlns:wp14="http://schemas.microsoft.com/office/word/2010/wordml" w:rsidR="009A3F87" w:rsidP="009A3F87" w:rsidRDefault="009A3F87" w14:paraId="5C6CBF15" wp14:textId="77777777">
      <w:pPr>
        <w:pStyle w:val="cabealho1"/>
      </w:pPr>
      <w:bookmarkStart w:name="_Toc533767860" w:id="18"/>
      <w:r>
        <w:lastRenderedPageBreak/>
        <w:t>Arquitetura do Projeto</w:t>
      </w:r>
      <w:bookmarkEnd w:id="18"/>
    </w:p>
    <w:p xmlns:wp14="http://schemas.microsoft.com/office/word/2010/wordml" w:rsidR="009A3F87" w:rsidP="009A3F87" w:rsidRDefault="009A3F87" w14:paraId="2DBF0D7D" wp14:textId="77777777"/>
    <w:p xmlns:wp14="http://schemas.microsoft.com/office/word/2010/wordml" w:rsidR="009A3F87" w:rsidRDefault="009A3F87" w14:paraId="6B62F1B3" wp14:textId="77777777">
      <w:r>
        <w:br w:type="page"/>
      </w:r>
    </w:p>
    <w:p xmlns:wp14="http://schemas.microsoft.com/office/word/2010/wordml" w:rsidR="009A3F87" w:rsidP="009A3F87" w:rsidRDefault="009A3F87" w14:paraId="1A8A572A" wp14:textId="77777777">
      <w:pPr>
        <w:pStyle w:val="cabealho1"/>
      </w:pPr>
      <w:bookmarkStart w:name="_Toc533767861" w:id="19"/>
      <w:r>
        <w:lastRenderedPageBreak/>
        <w:t>Referências</w:t>
      </w:r>
      <w:bookmarkEnd w:id="19"/>
    </w:p>
    <w:p xmlns:wp14="http://schemas.microsoft.com/office/word/2010/wordml" w:rsidR="00F03B38" w:rsidP="00F03B38" w:rsidRDefault="00F03B38" w14:paraId="02F2C34E" wp14:textId="77777777"/>
    <w:p xmlns:wp14="http://schemas.microsoft.com/office/word/2010/wordml" w:rsidR="00F03B38" w:rsidP="00F03B38" w:rsidRDefault="00F03B38" w14:paraId="3D001D39" wp14:textId="77777777">
      <w:pPr>
        <w:pStyle w:val="cabealho2"/>
      </w:pPr>
      <w:bookmarkStart w:name="_Toc533767862" w:id="20"/>
      <w:r>
        <w:t>Links</w:t>
      </w:r>
      <w:bookmarkEnd w:id="20"/>
    </w:p>
    <w:p xmlns:wp14="http://schemas.microsoft.com/office/word/2010/wordml" w:rsidR="00F03B38" w:rsidP="00F03B38" w:rsidRDefault="00F03B38" w14:paraId="680A4E5D" wp14:textId="77777777"/>
    <w:p xmlns:wp14="http://schemas.microsoft.com/office/word/2010/wordml" w:rsidRPr="00F03B38" w:rsidR="00F03B38" w:rsidP="00F03B38" w:rsidRDefault="00F03B38" w14:paraId="684BBF37" wp14:textId="77777777">
      <w:pPr>
        <w:pStyle w:val="cabealho2"/>
      </w:pPr>
      <w:bookmarkStart w:name="_Toc533767863" w:id="21"/>
      <w:r>
        <w:t>Livros</w:t>
      </w:r>
      <w:bookmarkEnd w:id="21"/>
    </w:p>
    <w:sectPr w:rsidRPr="00F03B38" w:rsidR="00F03B38" w:rsidSect="008A7F37">
      <w:pgSz w:w="11907" w:h="16839" w:orient="portrait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E1D20" w:rsidRDefault="00BE1D20" w14:paraId="7194DB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1D20" w:rsidRDefault="00BE1D20" w14:paraId="769D0D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97D7D" w:rsidRDefault="00780DEF" w14:paraId="7C36AC76" wp14:textId="7777777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alignment="right" w:relativeTo="margin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E1D20" w:rsidRDefault="00BE1D20" w14:paraId="1921983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1D20" w:rsidRDefault="00BE1D20" w14:paraId="296FEF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305B"/>
    <w:rsid w:val="00216516"/>
    <w:rsid w:val="00267CAA"/>
    <w:rsid w:val="002C440D"/>
    <w:rsid w:val="002E0003"/>
    <w:rsid w:val="00362822"/>
    <w:rsid w:val="00376460"/>
    <w:rsid w:val="003A1B68"/>
    <w:rsid w:val="00415171"/>
    <w:rsid w:val="00456E37"/>
    <w:rsid w:val="0046629B"/>
    <w:rsid w:val="004A0592"/>
    <w:rsid w:val="005177BA"/>
    <w:rsid w:val="00524B9A"/>
    <w:rsid w:val="0053755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80DEF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10D4"/>
    <w:rsid w:val="00997D7D"/>
    <w:rsid w:val="009A3F87"/>
    <w:rsid w:val="009E2D84"/>
    <w:rsid w:val="00A25BD2"/>
    <w:rsid w:val="00A967A8"/>
    <w:rsid w:val="00B36547"/>
    <w:rsid w:val="00B6468A"/>
    <w:rsid w:val="00BB5B9E"/>
    <w:rsid w:val="00BD3832"/>
    <w:rsid w:val="00BE1D20"/>
    <w:rsid w:val="00C26497"/>
    <w:rsid w:val="00C86073"/>
    <w:rsid w:val="00C92BD1"/>
    <w:rsid w:val="00C9559D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  <w:rsid w:val="05F1EDFB"/>
    <w:rsid w:val="17213B02"/>
    <w:rsid w:val="2CE1D796"/>
    <w:rsid w:val="7CD2F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CE1D796"/>
  <w15:chartTrackingRefBased/>
  <w15:docId w15:val="{320b41be-5417-415b-a26b-84aa5884f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030A0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1" w:customStyle="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color="auto" w:sz="8" w:space="1"/>
      </w:pBdr>
      <w:spacing w:after="200"/>
      <w:outlineLvl w:val="0"/>
    </w:pPr>
    <w:rPr>
      <w:rFonts w:asciiTheme="majorHAnsi" w:hAnsiTheme="majorHAnsi" w:eastAsiaTheme="majorEastAsia" w:cstheme="majorBidi"/>
      <w:color w:val="7030A0"/>
      <w:sz w:val="36"/>
      <w:szCs w:val="36"/>
    </w:rPr>
  </w:style>
  <w:style w:type="paragraph" w:styleId="cabealho2" w:customStyle="1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cabealho3" w:customStyle="1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cabealho4" w:customStyle="1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paragraph" w:styleId="Logotipo" w:customStyle="1">
    <w:name w:val="Logotipo"/>
    <w:basedOn w:val="Normal"/>
    <w:uiPriority w:val="99"/>
    <w:unhideWhenUsed/>
    <w:pPr>
      <w:spacing w:before="600"/>
    </w:pPr>
  </w:style>
  <w:style w:type="character" w:styleId="Espaoreservadoparatexto" w:customStyle="1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hAnsiTheme="majorHAnsi" w:eastAsiaTheme="majorEastAsia" w:cstheme="majorBidi"/>
      <w:color w:val="7030A0"/>
      <w:kern w:val="28"/>
      <w:sz w:val="96"/>
      <w:szCs w:val="96"/>
    </w:rPr>
  </w:style>
  <w:style w:type="character" w:styleId="TtuloChar" w:customStyle="1">
    <w:name w:val="Título Char"/>
    <w:basedOn w:val="Fontepargpadro"/>
    <w:link w:val="Ttulo"/>
    <w:uiPriority w:val="10"/>
    <w:rsid w:val="00A25BD2"/>
    <w:rPr>
      <w:rFonts w:asciiTheme="majorHAnsi" w:hAnsiTheme="majorHAnsi" w:eastAsiaTheme="majorEastAsia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Pr>
      <w:sz w:val="32"/>
      <w:szCs w:val="32"/>
    </w:rPr>
  </w:style>
  <w:style w:type="paragraph" w:styleId="Semespaos" w:customStyle="1">
    <w:name w:val="Sem espaços"/>
    <w:uiPriority w:val="1"/>
    <w:qFormat/>
    <w:pPr>
      <w:spacing w:after="0" w:line="240" w:lineRule="auto"/>
    </w:pPr>
  </w:style>
  <w:style w:type="table" w:styleId="Gradedatabela" w:customStyle="1">
    <w:name w:val="Grade da tabela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formaesdecontato" w:customStyle="1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styleId="Espaodatabela" w:customStyle="1">
    <w:name w:val="Espaço da tabela"/>
    <w:basedOn w:val="Semespaos"/>
    <w:uiPriority w:val="99"/>
    <w:pPr>
      <w:spacing w:line="14" w:lineRule="exact"/>
    </w:pPr>
  </w:style>
  <w:style w:type="paragraph" w:styleId="cabealho" w:customStyle="1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aracteresdocabealho" w:customStyle="1">
    <w:name w:val="Caracteres do cabeçalho"/>
    <w:basedOn w:val="Fontepargpadro"/>
    <w:link w:val="cabealho"/>
    <w:uiPriority w:val="99"/>
  </w:style>
  <w:style w:type="paragraph" w:styleId="rodap" w:customStyle="1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Caracteresdorodap" w:customStyle="1">
    <w:name w:val="Caracteres do rodapé"/>
    <w:basedOn w:val="Fontepargpadro"/>
    <w:link w:val="rodap"/>
    <w:uiPriority w:val="99"/>
    <w:rsid w:val="00A25BD2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Caracteresdocabealho1" w:customStyle="1">
    <w:name w:val="Caracteres do cabeçalho 1"/>
    <w:basedOn w:val="Fontepargpadro"/>
    <w:link w:val="cabealho1"/>
    <w:uiPriority w:val="9"/>
    <w:rsid w:val="00952E23"/>
    <w:rPr>
      <w:rFonts w:asciiTheme="majorHAnsi" w:hAnsiTheme="majorHAnsi" w:eastAsiaTheme="majorEastAsia" w:cstheme="majorBidi"/>
      <w:color w:val="7030A0"/>
      <w:sz w:val="36"/>
      <w:szCs w:val="36"/>
    </w:rPr>
  </w:style>
  <w:style w:type="character" w:styleId="Caracteresdocabealho2" w:customStyle="1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styleId="Cabealhodondice" w:customStyle="1">
    <w:name w:val="Cabeçalho do índice"/>
    <w:basedOn w:val="cabealho1"/>
    <w:next w:val="Normal"/>
    <w:uiPriority w:val="39"/>
    <w:unhideWhenUsed/>
    <w:qFormat/>
    <w:rsid w:val="00A25BD2"/>
    <w:pPr>
      <w:pBdr>
        <w:bottom w:val="none" w:color="auto" w:sz="0" w:space="0"/>
      </w:pBdr>
      <w:spacing w:after="400"/>
      <w:outlineLvl w:val="9"/>
    </w:pPr>
    <w:rPr>
      <w:sz w:val="72"/>
      <w:szCs w:val="72"/>
    </w:rPr>
  </w:style>
  <w:style w:type="paragraph" w:styleId="ndice1" w:customStyle="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ndice2" w:customStyle="1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styleId="Caracteresdocabealho3" w:customStyle="1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styleId="Logotipoalternativo" w:customStyle="1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styleId="Rodapalternativo" w:customStyle="1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styleId="Dicadetabela" w:customStyle="1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styleId="Dicadetexto" w:customStyle="1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hAnsiTheme="majorHAnsi" w:eastAsiaTheme="majorEastAsia" w:cstheme="majorBidi"/>
      <w:i/>
      <w:iCs/>
      <w:sz w:val="16"/>
      <w:szCs w:val="16"/>
    </w:rPr>
  </w:style>
  <w:style w:type="paragraph" w:styleId="cone" w:customStyle="1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styleId="Caracteresdocabealho4" w:customStyle="1">
    <w:name w:val="Caracteres do cabeçalho 4"/>
    <w:basedOn w:val="Fontepargpadro"/>
    <w:link w:val="cabealho4"/>
    <w:uiPriority w:val="9"/>
    <w:semiHidden/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table" w:styleId="Tabelafinanceira" w:customStyle="1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ndice3" w:customStyle="1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dice4" w:customStyle="1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styleId="Ttulo1Char" w:customStyle="1">
    <w:name w:val="Título 1 Char"/>
    <w:basedOn w:val="Fontepargpadro"/>
    <w:link w:val="Ttulo1"/>
    <w:uiPriority w:val="9"/>
    <w:rsid w:val="00A25BD2"/>
    <w:rPr>
      <w:rFonts w:asciiTheme="majorHAnsi" w:hAnsiTheme="majorHAnsi" w:eastAsiaTheme="majorEastAsia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styleId="RodapChar" w:customStyle="1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styleId="Ttulo10" w:customStyle="1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hAnsiTheme="majorHAnsi" w:eastAsiaTheme="majorEastAsia" w:cstheme="majorBidi"/>
      <w:color w:val="7030A0"/>
      <w:kern w:val="28"/>
      <w:sz w:val="96"/>
      <w:szCs w:val="96"/>
      <w:lang w:eastAsia="en-US"/>
    </w:rPr>
  </w:style>
  <w:style w:type="character" w:styleId="CaracteredoTtulo" w:customStyle="1">
    <w:name w:val="Caractere do Título"/>
    <w:basedOn w:val="Fontepargpadro"/>
    <w:link w:val="Ttulo10"/>
    <w:uiPriority w:val="10"/>
    <w:rsid w:val="00A25BD2"/>
    <w:rPr>
      <w:rFonts w:asciiTheme="majorHAnsi" w:hAnsiTheme="majorHAnsi" w:eastAsiaTheme="majorEastAsia" w:cstheme="majorBidi"/>
      <w:color w:val="7030A0"/>
      <w:kern w:val="28"/>
      <w:sz w:val="96"/>
      <w:szCs w:val="96"/>
      <w:lang w:eastAsia="en-US"/>
    </w:rPr>
  </w:style>
  <w:style w:type="paragraph" w:styleId="Subttulo1" w:customStyle="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styleId="CaracteredoSubttulo" w:customStyle="1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styleId="InformaesdeContato0" w:customStyle="1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styleId="EspaodaTabela0" w:customStyle="1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styleId="AltLogotipo" w:customStyle="1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25BD2"/>
    <w:rPr>
      <w:rFonts w:asciiTheme="majorHAnsi" w:hAnsiTheme="majorHAnsi" w:eastAsiaTheme="majorEastAsia" w:cstheme="majorBidi"/>
      <w:color w:val="7030A0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5.png" Id="R3e743efc29c346f0" /><Relationship Type="http://schemas.openxmlformats.org/officeDocument/2006/relationships/image" Target="/media/image6.png" Id="R1d05b990426c4b53" /><Relationship Type="http://schemas.openxmlformats.org/officeDocument/2006/relationships/image" Target="/media/image7.png" Id="R570e4b26c951432b" /><Relationship Type="http://schemas.openxmlformats.org/officeDocument/2006/relationships/image" Target="/media/image8.png" Id="R33c5ec5c09a74a78" /><Relationship Type="http://schemas.openxmlformats.org/officeDocument/2006/relationships/image" Target="/media/imaged.png" Id="Rb0c215f59ad64d5f" /><Relationship Type="http://schemas.openxmlformats.org/officeDocument/2006/relationships/image" Target="/media/imagee.png" Id="Reeed26e481aa4cdb" /><Relationship Type="http://schemas.openxmlformats.org/officeDocument/2006/relationships/image" Target="/media/imagef.png" Id="R829b4463358e4a8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759E9-9A22-482E-B44F-5D34B2C407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Plano de negócios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</dc:title>
  <dc:subject>OpFlix</dc:subject>
  <dc:creator>adriana sena</dc:creator>
  <keywords/>
  <dc:description/>
  <lastModifiedBy>adriana sena</lastModifiedBy>
  <revision>5</revision>
  <dcterms:created xsi:type="dcterms:W3CDTF">2019-09-12T20:24:17.4158824Z</dcterms:created>
  <dcterms:modified xsi:type="dcterms:W3CDTF">2019-09-13T20:10:59.7515429Z</dcterms:modified>
  <contentStatus>sp.senai.br</contentStatus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